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i/>
              <w:iCs/>
              <w:sz w:val="72"/>
              <w:szCs w:val="72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3103E545" w14:textId="5B141962" w:rsidR="00C76E8E" w:rsidRDefault="00E508FB" w:rsidP="003C2390">
              <w:pPr>
                <w:pStyle w:val="Heading1"/>
              </w:pPr>
              <w:r w:rsidRPr="00E508FB">
                <w:rPr>
                  <w:i/>
                  <w:iCs/>
                  <w:sz w:val="72"/>
                  <w:szCs w:val="72"/>
                </w:rPr>
                <w:t xml:space="preserve">                                 </w:t>
              </w:r>
              <w:r w:rsidR="003C2390" w:rsidRPr="00E508FB">
                <w:rPr>
                  <w:i/>
                  <w:iCs/>
                  <w:sz w:val="72"/>
                  <w:szCs w:val="72"/>
                </w:rPr>
                <w:t xml:space="preserve"> PROPERTY WEBSITE</w:t>
              </w:r>
            </w:p>
          </w:sdtContent>
        </w:sdt>
        <w:p w14:paraId="7D7F6619" w14:textId="77777777" w:rsidR="00C76E8E" w:rsidRDefault="00C76E8E">
          <w:pPr>
            <w:pStyle w:val="underline"/>
          </w:pPr>
        </w:p>
        <w:p w14:paraId="1B7CCBB7" w14:textId="77777777" w:rsidR="00C76E8E" w:rsidRDefault="00E609AA">
          <w:pPr>
            <w:pStyle w:val="PadderBetweenControlandBody"/>
          </w:pPr>
        </w:p>
      </w:sdtContent>
    </w:sdt>
    <w:p w14:paraId="69153036" w14:textId="5049A7EF" w:rsidR="00E80363" w:rsidRPr="00471E5E" w:rsidRDefault="00502003" w:rsidP="00471E5E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471E5E">
        <w:rPr>
          <w:b/>
          <w:bCs/>
          <w:sz w:val="32"/>
          <w:szCs w:val="32"/>
          <w:u w:val="single"/>
        </w:rPr>
        <w:t>SECTION :-</w:t>
      </w:r>
      <w:r w:rsidR="006F7486" w:rsidRPr="00471E5E">
        <w:rPr>
          <w:sz w:val="32"/>
          <w:szCs w:val="32"/>
        </w:rPr>
        <w:t xml:space="preserve"> K19HZ</w:t>
      </w:r>
    </w:p>
    <w:p w14:paraId="6A1C7A10" w14:textId="77777777" w:rsidR="00471E5E" w:rsidRPr="006F7486" w:rsidRDefault="00471E5E" w:rsidP="00471E5E">
      <w:pPr>
        <w:pStyle w:val="ListParagraph"/>
        <w:ind w:left="1440"/>
        <w:rPr>
          <w:sz w:val="32"/>
          <w:szCs w:val="32"/>
        </w:rPr>
      </w:pPr>
    </w:p>
    <w:p w14:paraId="2DCC8CDC" w14:textId="77777777" w:rsidR="00471E5E" w:rsidRDefault="00E80363" w:rsidP="002441B0">
      <w:pPr>
        <w:pStyle w:val="ListParagraph"/>
        <w:numPr>
          <w:ilvl w:val="0"/>
          <w:numId w:val="26"/>
        </w:numPr>
        <w:ind w:left="1008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GROUP MEMBERS :</w:t>
      </w:r>
      <w:r>
        <w:rPr>
          <w:sz w:val="32"/>
          <w:szCs w:val="32"/>
        </w:rPr>
        <w:t xml:space="preserve">-   </w:t>
      </w:r>
    </w:p>
    <w:p w14:paraId="67966E1F" w14:textId="291AF33C" w:rsidR="002441B0" w:rsidRDefault="00E80363" w:rsidP="00471E5E">
      <w:pPr>
        <w:pStyle w:val="ListParagraph"/>
        <w:ind w:left="1008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609AA">
        <w:rPr>
          <w:sz w:val="32"/>
          <w:szCs w:val="32"/>
        </w:rPr>
        <w:t>K.KODANDA RAMARAO</w:t>
      </w:r>
      <w:bookmarkStart w:id="0" w:name="_GoBack"/>
      <w:bookmarkEnd w:id="0"/>
      <w:r w:rsidR="002441B0">
        <w:rPr>
          <w:sz w:val="32"/>
          <w:szCs w:val="32"/>
        </w:rPr>
        <w:t>---------ROLL NO</w:t>
      </w:r>
      <w:r w:rsidR="002441B0">
        <w:rPr>
          <w:sz w:val="32"/>
          <w:szCs w:val="32"/>
        </w:rPr>
        <w:sym w:font="Wingdings" w:char="F0E0"/>
      </w:r>
      <w:r w:rsidR="002441B0">
        <w:rPr>
          <w:sz w:val="32"/>
          <w:szCs w:val="32"/>
        </w:rPr>
        <w:t>01</w:t>
      </w:r>
    </w:p>
    <w:p w14:paraId="110B8271" w14:textId="44F03059" w:rsidR="002441B0" w:rsidRDefault="002441B0" w:rsidP="002441B0">
      <w:pPr>
        <w:pStyle w:val="ListParagraph"/>
        <w:ind w:left="1008"/>
        <w:rPr>
          <w:sz w:val="32"/>
          <w:szCs w:val="32"/>
        </w:rPr>
      </w:pPr>
      <w:r>
        <w:rPr>
          <w:sz w:val="32"/>
          <w:szCs w:val="32"/>
        </w:rPr>
        <w:t xml:space="preserve"> VRIN</w:t>
      </w:r>
      <w:r w:rsidR="00E609AA">
        <w:rPr>
          <w:sz w:val="32"/>
          <w:szCs w:val="32"/>
        </w:rPr>
        <w:t>DA AGGARWAL-------------</w:t>
      </w:r>
      <w:r>
        <w:rPr>
          <w:sz w:val="32"/>
          <w:szCs w:val="32"/>
        </w:rPr>
        <w:t>-ROLL NO</w:t>
      </w: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02</w:t>
      </w:r>
    </w:p>
    <w:p w14:paraId="0197E11A" w14:textId="0967F5FD" w:rsidR="002441B0" w:rsidRDefault="00471E5E" w:rsidP="002441B0">
      <w:pPr>
        <w:pStyle w:val="ListParagraph"/>
        <w:ind w:left="1008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441B0">
        <w:rPr>
          <w:sz w:val="32"/>
          <w:szCs w:val="32"/>
        </w:rPr>
        <w:t>G.NIK</w:t>
      </w:r>
      <w:r w:rsidR="00E609AA">
        <w:rPr>
          <w:sz w:val="32"/>
          <w:szCs w:val="32"/>
        </w:rPr>
        <w:t>ITA----------------------</w:t>
      </w:r>
      <w:r w:rsidR="002441B0">
        <w:rPr>
          <w:sz w:val="32"/>
          <w:szCs w:val="32"/>
        </w:rPr>
        <w:t>--------ROLL NO</w:t>
      </w:r>
      <w:r w:rsidR="002441B0">
        <w:rPr>
          <w:sz w:val="32"/>
          <w:szCs w:val="32"/>
        </w:rPr>
        <w:sym w:font="Wingdings" w:char="F0E0"/>
      </w:r>
      <w:r w:rsidR="002441B0">
        <w:rPr>
          <w:sz w:val="32"/>
          <w:szCs w:val="32"/>
        </w:rPr>
        <w:t>03</w:t>
      </w:r>
    </w:p>
    <w:p w14:paraId="070ED1E7" w14:textId="7FBB9349" w:rsidR="00FC2B20" w:rsidRDefault="00FC2B20" w:rsidP="002441B0">
      <w:pPr>
        <w:pStyle w:val="ListParagraph"/>
        <w:ind w:left="1440"/>
        <w:rPr>
          <w:sz w:val="32"/>
          <w:szCs w:val="32"/>
        </w:rPr>
      </w:pPr>
    </w:p>
    <w:p w14:paraId="69EB69C0" w14:textId="392C7572" w:rsidR="00FC2B20" w:rsidRPr="006F7486" w:rsidRDefault="00FC2B20" w:rsidP="006F7486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6F7486">
        <w:rPr>
          <w:b/>
          <w:bCs/>
          <w:sz w:val="32"/>
          <w:szCs w:val="32"/>
          <w:u w:val="single"/>
        </w:rPr>
        <w:t>SUBMITTED TO :-</w:t>
      </w:r>
      <w:r w:rsidR="00413776">
        <w:rPr>
          <w:sz w:val="32"/>
          <w:szCs w:val="32"/>
        </w:rPr>
        <w:t>MRS</w:t>
      </w:r>
      <w:r w:rsidR="00FB5680">
        <w:rPr>
          <w:bCs/>
          <w:sz w:val="32"/>
          <w:szCs w:val="32"/>
        </w:rPr>
        <w:t>.</w:t>
      </w:r>
      <w:r w:rsidR="00541DBA" w:rsidRPr="006F7486">
        <w:rPr>
          <w:sz w:val="32"/>
          <w:szCs w:val="32"/>
        </w:rPr>
        <w:t>MANU BALI</w:t>
      </w:r>
    </w:p>
    <w:p w14:paraId="0C8965DC" w14:textId="02FC6EB1" w:rsidR="00FC2B20" w:rsidRDefault="00FC2B20" w:rsidP="00FC2B20">
      <w:pPr>
        <w:ind w:left="288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                       </w:t>
      </w:r>
    </w:p>
    <w:p w14:paraId="08D9A6B4" w14:textId="1006B937" w:rsidR="00FC2B20" w:rsidRDefault="00FC2B20" w:rsidP="00FC2B20">
      <w:pPr>
        <w:ind w:left="288"/>
        <w:rPr>
          <w:sz w:val="32"/>
          <w:szCs w:val="32"/>
        </w:rPr>
      </w:pPr>
      <w:r>
        <w:rPr>
          <w:sz w:val="32"/>
          <w:szCs w:val="32"/>
        </w:rPr>
        <w:t xml:space="preserve">            IN THIS PROJECT WE ARE GOING TO CREATE A PROPERTY WEBSITE USING HTML.</w:t>
      </w:r>
    </w:p>
    <w:p w14:paraId="109D2EA2" w14:textId="111F7D6F" w:rsidR="00FC2B20" w:rsidRDefault="00FC2B20" w:rsidP="00FC2B20">
      <w:pPr>
        <w:ind w:left="288"/>
        <w:rPr>
          <w:sz w:val="32"/>
          <w:szCs w:val="32"/>
        </w:rPr>
      </w:pPr>
      <w:r>
        <w:rPr>
          <w:sz w:val="32"/>
          <w:szCs w:val="32"/>
        </w:rPr>
        <w:t xml:space="preserve">            WE HAVE PLANNED AND GOING TO CREATE AS PER THE DESIGN GIVEN BY THE INSTRUCTOR.</w:t>
      </w:r>
    </w:p>
    <w:p w14:paraId="53E1A8A0" w14:textId="0B07BB4E" w:rsidR="00FC2B20" w:rsidRDefault="00FC2B20" w:rsidP="00FC2B20">
      <w:pPr>
        <w:ind w:left="288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541DBA">
        <w:rPr>
          <w:sz w:val="32"/>
          <w:szCs w:val="32"/>
          <w:u w:val="single"/>
        </w:rPr>
        <w:t>WHICH</w:t>
      </w:r>
      <w:r w:rsidR="00502003">
        <w:rPr>
          <w:sz w:val="32"/>
          <w:szCs w:val="32"/>
          <w:u w:val="single"/>
        </w:rPr>
        <w:t xml:space="preserve"> </w:t>
      </w:r>
      <w:r w:rsidR="00541DBA">
        <w:rPr>
          <w:sz w:val="32"/>
          <w:szCs w:val="32"/>
          <w:u w:val="single"/>
        </w:rPr>
        <w:t xml:space="preserve"> INCLUDE :-</w:t>
      </w:r>
    </w:p>
    <w:p w14:paraId="527C4328" w14:textId="5333052D" w:rsidR="000F409B" w:rsidRDefault="000F409B" w:rsidP="000F409B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HOME PAGE WILL PROVIDE BASIC INFORMATION FOR USERS IT INCLUDES COMPANY LOGO.</w:t>
      </w:r>
    </w:p>
    <w:p w14:paraId="675A6CC8" w14:textId="380F86A1" w:rsidR="000F409B" w:rsidRDefault="000F409B" w:rsidP="000F409B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IT INCLUDE</w:t>
      </w:r>
      <w:r w:rsidR="00502003">
        <w:rPr>
          <w:sz w:val="32"/>
          <w:szCs w:val="32"/>
        </w:rPr>
        <w:t>S</w:t>
      </w:r>
      <w:r>
        <w:rPr>
          <w:sz w:val="32"/>
          <w:szCs w:val="32"/>
        </w:rPr>
        <w:t xml:space="preserve"> IMAGES </w:t>
      </w:r>
      <w:r w:rsidR="006F7486">
        <w:rPr>
          <w:sz w:val="32"/>
          <w:szCs w:val="32"/>
        </w:rPr>
        <w:t>WHICH PROVIDE MORE INFORMATION FOR CONSTMURS.</w:t>
      </w:r>
    </w:p>
    <w:p w14:paraId="56D01D59" w14:textId="5DE399C1" w:rsidR="00E71412" w:rsidRDefault="006F7486" w:rsidP="006F7486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6F7486">
        <w:rPr>
          <w:sz w:val="32"/>
          <w:szCs w:val="32"/>
        </w:rPr>
        <w:t>THE WEBSITE HAS OPTIONS LIKE</w:t>
      </w:r>
      <w:r w:rsidR="00502003">
        <w:rPr>
          <w:sz w:val="32"/>
          <w:szCs w:val="32"/>
        </w:rPr>
        <w:t>:</w:t>
      </w:r>
      <w:r w:rsidRPr="006F7486">
        <w:rPr>
          <w:sz w:val="32"/>
          <w:szCs w:val="32"/>
        </w:rPr>
        <w:t xml:space="preserve"> 1.BUY        2.RENT        3.SELL        4.CONTACT US</w:t>
      </w:r>
      <w:r w:rsidR="00E71412">
        <w:rPr>
          <w:sz w:val="32"/>
          <w:szCs w:val="32"/>
        </w:rPr>
        <w:t>.</w:t>
      </w:r>
    </w:p>
    <w:p w14:paraId="3E6517AF" w14:textId="77777777" w:rsidR="00E71412" w:rsidRDefault="00E71412" w:rsidP="006F7486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BECAUSE OF THE ABOVE OPTIONS CONSTUMERS CAN EASILY SELECT THEIR OPTION.</w:t>
      </w:r>
    </w:p>
    <w:p w14:paraId="6A3FC41E" w14:textId="1478F482" w:rsidR="00E71412" w:rsidRDefault="00E71412" w:rsidP="006F7486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FOR EXAMPLE IF ANY ON</w:t>
      </w:r>
      <w:r w:rsidR="00502003">
        <w:rPr>
          <w:sz w:val="32"/>
          <w:szCs w:val="32"/>
        </w:rPr>
        <w:t xml:space="preserve">E WISHED TO BUY </w:t>
      </w:r>
      <w:r w:rsidR="00014AA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PROPERTY THEY CAN OPT FOR BUY AND FOR SELLERS THEY CAN CHOOSE SELL OPTION.</w:t>
      </w:r>
    </w:p>
    <w:p w14:paraId="6DD1BA13" w14:textId="77777777" w:rsidR="00E71412" w:rsidRDefault="00E71412" w:rsidP="006F7486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AND CONTACT OPTION IS GIVEN SO THAT THEY CAN CLARIFY THEIR DOUBTS VIA TEXT OR CALL.</w:t>
      </w:r>
    </w:p>
    <w:p w14:paraId="12C52898" w14:textId="721FBAC8" w:rsidR="00FA2B15" w:rsidRDefault="00FA2B15" w:rsidP="006F7486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CONSTUMERS CAN ALSO SIGN UP SO THEY CAN GET LATEST UPDATES.</w:t>
      </w:r>
    </w:p>
    <w:p w14:paraId="464D8EAE" w14:textId="5930BE26" w:rsidR="00014AA7" w:rsidRDefault="00014AA7" w:rsidP="006F7486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CONSTUMERS C</w:t>
      </w:r>
      <w:r w:rsidR="00502003">
        <w:rPr>
          <w:sz w:val="32"/>
          <w:szCs w:val="32"/>
        </w:rPr>
        <w:t>AN APPLY FILTERS LIKE:</w:t>
      </w:r>
      <w:r>
        <w:rPr>
          <w:sz w:val="32"/>
          <w:szCs w:val="32"/>
        </w:rPr>
        <w:t xml:space="preserve"> 1.LOCATION   2.</w:t>
      </w:r>
      <w:r w:rsidR="00B21454">
        <w:rPr>
          <w:sz w:val="32"/>
          <w:szCs w:val="32"/>
        </w:rPr>
        <w:t>PROPERTY TYPE   3.BUDGET.</w:t>
      </w:r>
    </w:p>
    <w:p w14:paraId="116AD6EB" w14:textId="423F39DE" w:rsidR="00B21454" w:rsidRDefault="00B21454" w:rsidP="006F7486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SO THEY CAN PREFER THEIR PLACE AND WHAT TYPE OF PROPERTY THEY WANT AND THEY CAN ALSO SET BUDGET LIMIT.</w:t>
      </w:r>
    </w:p>
    <w:p w14:paraId="0E9BCAB9" w14:textId="58F0C390" w:rsidR="00B21454" w:rsidRDefault="00B21454" w:rsidP="006F7486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A SEARCH OPTION IS GIVEN SO THEY CAN GET THEIR PREFARED INFORMATION.</w:t>
      </w:r>
    </w:p>
    <w:p w14:paraId="645459FA" w14:textId="77777777" w:rsidR="00FA2B15" w:rsidRDefault="00FA2B15" w:rsidP="006F7486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AND HERE WE PROVIDE IMAGES SO THE CONSTUMERS CAN SEE THE PROPERTY.</w:t>
      </w:r>
    </w:p>
    <w:p w14:paraId="20EC4EA6" w14:textId="77777777" w:rsidR="00FA2B15" w:rsidRDefault="00FA2B15" w:rsidP="006F7486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IF HE OR SHE LIKED IT THEY CAN CLICK ON IMAGE SO THEY GET SELLERS CONTACT AND THE DETAILS OF PROPERTY.</w:t>
      </w:r>
    </w:p>
    <w:p w14:paraId="4C155917" w14:textId="36128B80" w:rsidR="00014AA7" w:rsidRDefault="00502003" w:rsidP="006F7486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AT THE END OF PAGE WE HAVE:</w:t>
      </w:r>
      <w:r w:rsidR="00014AA7">
        <w:rPr>
          <w:sz w:val="32"/>
          <w:szCs w:val="32"/>
        </w:rPr>
        <w:t xml:space="preserve"> 1.MAXIMUM CHOICE   2.BUYERS TRUST   3.SELLER PREFERS   4.EXPERT GUIDANCE</w:t>
      </w:r>
      <w:r w:rsidR="00B21454">
        <w:rPr>
          <w:sz w:val="32"/>
          <w:szCs w:val="32"/>
        </w:rPr>
        <w:t>.</w:t>
      </w:r>
    </w:p>
    <w:p w14:paraId="7B4EBA00" w14:textId="77777777" w:rsidR="00E852DE" w:rsidRDefault="00014AA7" w:rsidP="006F7486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IF THEY ARE CONFUSED THEY CAN CONTACT EXPERTS SO THEY CAN GET GUIDANCES FROM REAL ESTATE EXPERTS.</w:t>
      </w:r>
    </w:p>
    <w:p w14:paraId="7119AF0A" w14:textId="1D9514E1" w:rsidR="00B21454" w:rsidRDefault="006F7486" w:rsidP="00E852DE">
      <w:pPr>
        <w:pStyle w:val="ListParagraph"/>
        <w:ind w:left="1512"/>
        <w:rPr>
          <w:sz w:val="32"/>
          <w:szCs w:val="32"/>
        </w:rPr>
      </w:pPr>
      <w:r w:rsidRPr="006F7486">
        <w:rPr>
          <w:sz w:val="32"/>
          <w:szCs w:val="32"/>
        </w:rPr>
        <w:t xml:space="preserve">  </w:t>
      </w:r>
    </w:p>
    <w:p w14:paraId="3E24433C" w14:textId="6355F757" w:rsidR="00B21454" w:rsidRDefault="00B21454" w:rsidP="00B21454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</w:p>
    <w:p w14:paraId="73FEA4BC" w14:textId="304EFA80" w:rsidR="00B21454" w:rsidRDefault="00B21454" w:rsidP="00B21454">
      <w:pPr>
        <w:pStyle w:val="ListParagraph"/>
        <w:numPr>
          <w:ilvl w:val="0"/>
          <w:numId w:val="21"/>
        </w:numPr>
        <w:rPr>
          <w:b/>
          <w:bCs/>
          <w:sz w:val="32"/>
          <w:szCs w:val="32"/>
        </w:rPr>
      </w:pPr>
      <w:r w:rsidRPr="00B21454">
        <w:rPr>
          <w:b/>
          <w:bCs/>
          <w:sz w:val="32"/>
          <w:szCs w:val="32"/>
        </w:rPr>
        <w:t>CONCEPT</w:t>
      </w:r>
    </w:p>
    <w:p w14:paraId="60ECCF9F" w14:textId="77777777" w:rsidR="00E852DE" w:rsidRPr="00E852DE" w:rsidRDefault="00E852DE" w:rsidP="00E852DE">
      <w:pPr>
        <w:rPr>
          <w:b/>
          <w:bCs/>
          <w:sz w:val="32"/>
          <w:szCs w:val="32"/>
        </w:rPr>
      </w:pPr>
    </w:p>
    <w:p w14:paraId="47953DC2" w14:textId="5DAB01B4" w:rsidR="00E852DE" w:rsidRPr="00F13780" w:rsidRDefault="00E852DE" w:rsidP="00E852DE">
      <w:pPr>
        <w:pStyle w:val="ListParagraph"/>
        <w:numPr>
          <w:ilvl w:val="0"/>
          <w:numId w:val="2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WE HAVE USED CONCEPTS OF HTML PROGRAMMING</w:t>
      </w:r>
      <w:r w:rsidR="00F13780">
        <w:rPr>
          <w:sz w:val="32"/>
          <w:szCs w:val="32"/>
        </w:rPr>
        <w:t>.</w:t>
      </w:r>
    </w:p>
    <w:p w14:paraId="046D39E6" w14:textId="048F96D9" w:rsidR="00F13780" w:rsidRPr="00F13780" w:rsidRDefault="00F13780" w:rsidP="00E852DE">
      <w:pPr>
        <w:pStyle w:val="ListParagraph"/>
        <w:numPr>
          <w:ilvl w:val="0"/>
          <w:numId w:val="2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USE OF DIFFERENT TAGS TO MAKE IT MORE ATTRACTIVE LIKE FONT,</w:t>
      </w:r>
      <w:r w:rsidR="00502003">
        <w:rPr>
          <w:sz w:val="32"/>
          <w:szCs w:val="32"/>
        </w:rPr>
        <w:t xml:space="preserve"> </w:t>
      </w:r>
      <w:r>
        <w:rPr>
          <w:sz w:val="32"/>
          <w:szCs w:val="32"/>
        </w:rPr>
        <w:t>TABLE,</w:t>
      </w:r>
      <w:r w:rsidR="00502003">
        <w:rPr>
          <w:sz w:val="32"/>
          <w:szCs w:val="32"/>
        </w:rPr>
        <w:t xml:space="preserve"> </w:t>
      </w:r>
      <w:r>
        <w:rPr>
          <w:sz w:val="32"/>
          <w:szCs w:val="32"/>
        </w:rPr>
        <w:t>LISTING,</w:t>
      </w:r>
      <w:r w:rsidR="00502003">
        <w:rPr>
          <w:sz w:val="32"/>
          <w:szCs w:val="32"/>
        </w:rPr>
        <w:t xml:space="preserve"> </w:t>
      </w:r>
      <w:r>
        <w:rPr>
          <w:sz w:val="32"/>
          <w:szCs w:val="32"/>
        </w:rPr>
        <w:t>STYLING ETC.</w:t>
      </w:r>
    </w:p>
    <w:p w14:paraId="27A739CD" w14:textId="279A968F" w:rsidR="00F13780" w:rsidRPr="00F13780" w:rsidRDefault="00F13780" w:rsidP="00E852DE">
      <w:pPr>
        <w:pStyle w:val="ListParagraph"/>
        <w:numPr>
          <w:ilvl w:val="0"/>
          <w:numId w:val="24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USE OF:-</w:t>
      </w:r>
    </w:p>
    <w:p w14:paraId="708EACAF" w14:textId="095ED071" w:rsidR="00F13780" w:rsidRPr="00F13780" w:rsidRDefault="00F13780" w:rsidP="00F13780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SEARCH BOX</w:t>
      </w:r>
    </w:p>
    <w:p w14:paraId="156F4111" w14:textId="6A469C66" w:rsidR="00F13780" w:rsidRPr="00F13780" w:rsidRDefault="00F13780" w:rsidP="00F13780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TEXTFIELD</w:t>
      </w:r>
    </w:p>
    <w:p w14:paraId="31EAD57D" w14:textId="1BF65A34" w:rsidR="00F13780" w:rsidRPr="00F13780" w:rsidRDefault="00F13780" w:rsidP="00F13780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TABLE</w:t>
      </w:r>
    </w:p>
    <w:p w14:paraId="54EF426C" w14:textId="43E3B98F" w:rsidR="00F13780" w:rsidRPr="00053C72" w:rsidRDefault="00053C72" w:rsidP="00F13780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LIST FORMS</w:t>
      </w:r>
    </w:p>
    <w:p w14:paraId="2E393971" w14:textId="7DA506E9" w:rsidR="00053C72" w:rsidRPr="00053C72" w:rsidRDefault="00053C72" w:rsidP="00053C72">
      <w:pPr>
        <w:pStyle w:val="ListParagraph"/>
        <w:numPr>
          <w:ilvl w:val="0"/>
          <w:numId w:val="2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OPTIONAL VALUE</w:t>
      </w:r>
    </w:p>
    <w:p w14:paraId="277A60DE" w14:textId="77777777" w:rsidR="00E852DE" w:rsidRPr="00E852DE" w:rsidRDefault="00E852DE" w:rsidP="00E852DE">
      <w:pPr>
        <w:pStyle w:val="ListParagraph"/>
        <w:ind w:left="1296"/>
        <w:rPr>
          <w:b/>
          <w:bCs/>
          <w:sz w:val="32"/>
          <w:szCs w:val="32"/>
        </w:rPr>
      </w:pPr>
    </w:p>
    <w:p w14:paraId="2A10190C" w14:textId="77777777" w:rsidR="00053C72" w:rsidRDefault="00E852DE" w:rsidP="00E852DE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="00053C72">
        <w:rPr>
          <w:b/>
          <w:bCs/>
          <w:sz w:val="32"/>
          <w:szCs w:val="32"/>
        </w:rPr>
        <w:t xml:space="preserve">         </w:t>
      </w:r>
      <w:r w:rsidR="00053C72">
        <w:rPr>
          <w:sz w:val="32"/>
          <w:szCs w:val="32"/>
        </w:rPr>
        <w:t xml:space="preserve">THIS PROJECT IS TO CREATE A PROPERTY WEBSITE WHERE WE CAN GET INFORMATION ABOUT PROPERTIES FOR SALE AND </w:t>
      </w:r>
    </w:p>
    <w:p w14:paraId="44870F5E" w14:textId="2F3CFE4C" w:rsidR="00053C72" w:rsidRDefault="00502003" w:rsidP="00E852D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</w:t>
      </w:r>
      <w:r w:rsidR="00053C72">
        <w:rPr>
          <w:sz w:val="32"/>
          <w:szCs w:val="32"/>
        </w:rPr>
        <w:t xml:space="preserve">THEY CAN ALSO SEARCH FOR RENT HOUSES AND ALL.THEY CAN ALSO GET BUYERS AND SELLERS INFORMATION AND THEY </w:t>
      </w:r>
    </w:p>
    <w:p w14:paraId="4A3F600F" w14:textId="69D0D1A6" w:rsidR="00053C72" w:rsidRDefault="00053C72" w:rsidP="00E852D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="00502003">
        <w:rPr>
          <w:sz w:val="32"/>
          <w:szCs w:val="32"/>
        </w:rPr>
        <w:t xml:space="preserve"> CAN BE GUIDED BY EXPERTS IF THEY ANY CONFUSION. </w:t>
      </w:r>
    </w:p>
    <w:p w14:paraId="651CE456" w14:textId="77777777" w:rsidR="00053C72" w:rsidRDefault="00053C72" w:rsidP="00E852DE">
      <w:pPr>
        <w:rPr>
          <w:sz w:val="32"/>
          <w:szCs w:val="32"/>
        </w:rPr>
      </w:pPr>
    </w:p>
    <w:p w14:paraId="08B96E5F" w14:textId="77777777" w:rsidR="00053C72" w:rsidRDefault="00053C72" w:rsidP="00E852D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ALL DESIGINING AND PROGRAMMING ARE DONE BY US.</w:t>
      </w:r>
    </w:p>
    <w:p w14:paraId="2AF92772" w14:textId="6821F5A0" w:rsidR="00E852DE" w:rsidRPr="00053C72" w:rsidRDefault="00053C72" w:rsidP="00E852D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AND ALL THE MEMBERS OF OUR TEAM ARE WORKED TO CREATE THIS WEBSITE IN HTML</w:t>
      </w:r>
      <w:r w:rsidR="00413776">
        <w:rPr>
          <w:sz w:val="32"/>
          <w:szCs w:val="32"/>
        </w:rPr>
        <w:t>.</w:t>
      </w:r>
      <w:r>
        <w:rPr>
          <w:sz w:val="32"/>
          <w:szCs w:val="32"/>
        </w:rPr>
        <w:t xml:space="preserve">                                                                                                                  </w:t>
      </w:r>
    </w:p>
    <w:p w14:paraId="47D88EE5" w14:textId="1DECC611" w:rsidR="00B21454" w:rsidRPr="00B21454" w:rsidRDefault="00B21454" w:rsidP="00B21454">
      <w:pPr>
        <w:ind w:left="93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E852DE">
        <w:rPr>
          <w:b/>
          <w:bCs/>
          <w:sz w:val="32"/>
          <w:szCs w:val="32"/>
        </w:rPr>
        <w:t xml:space="preserve">    </w:t>
      </w:r>
    </w:p>
    <w:p w14:paraId="63FBBCAE" w14:textId="38F123A8" w:rsidR="00B21454" w:rsidRPr="00B21454" w:rsidRDefault="00B21454" w:rsidP="00B21454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14:paraId="3A55F2C3" w14:textId="77777777" w:rsidR="00B21454" w:rsidRDefault="00B21454" w:rsidP="00B21454">
      <w:pPr>
        <w:pStyle w:val="ListParagraph"/>
        <w:ind w:left="1512"/>
        <w:rPr>
          <w:sz w:val="32"/>
          <w:szCs w:val="32"/>
        </w:rPr>
      </w:pPr>
    </w:p>
    <w:p w14:paraId="40F96091" w14:textId="6A2C3CC5" w:rsidR="006F7486" w:rsidRPr="006F7486" w:rsidRDefault="006F7486" w:rsidP="00B21454">
      <w:pPr>
        <w:pStyle w:val="ListParagraph"/>
        <w:ind w:left="1512"/>
        <w:rPr>
          <w:sz w:val="32"/>
          <w:szCs w:val="32"/>
        </w:rPr>
      </w:pPr>
      <w:r w:rsidRPr="006F7486">
        <w:rPr>
          <w:sz w:val="32"/>
          <w:szCs w:val="32"/>
        </w:rPr>
        <w:t xml:space="preserve">                                                             </w:t>
      </w:r>
    </w:p>
    <w:p w14:paraId="7A34B333" w14:textId="24209E02" w:rsidR="006F7486" w:rsidRPr="000F409B" w:rsidRDefault="006F7486" w:rsidP="006F7486">
      <w:pPr>
        <w:pStyle w:val="ListParagraph"/>
        <w:ind w:left="4824"/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</w:p>
    <w:sectPr w:rsidR="006F7486" w:rsidRPr="000F409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725FC"/>
    <w:multiLevelType w:val="hybridMultilevel"/>
    <w:tmpl w:val="BEBA71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F4957"/>
    <w:multiLevelType w:val="hybridMultilevel"/>
    <w:tmpl w:val="B5866A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B5670"/>
    <w:multiLevelType w:val="hybridMultilevel"/>
    <w:tmpl w:val="93C4375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841F9D"/>
    <w:multiLevelType w:val="hybridMultilevel"/>
    <w:tmpl w:val="E8B2B5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D2679D"/>
    <w:multiLevelType w:val="hybridMultilevel"/>
    <w:tmpl w:val="648E23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E12F0F"/>
    <w:multiLevelType w:val="hybridMultilevel"/>
    <w:tmpl w:val="FE247112"/>
    <w:lvl w:ilvl="0" w:tplc="40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36" w:hanging="360"/>
      </w:pPr>
      <w:rPr>
        <w:rFonts w:ascii="Wingdings" w:hAnsi="Wingdings" w:hint="default"/>
      </w:rPr>
    </w:lvl>
  </w:abstractNum>
  <w:abstractNum w:abstractNumId="6">
    <w:nsid w:val="19021F9B"/>
    <w:multiLevelType w:val="hybridMultilevel"/>
    <w:tmpl w:val="513AACF2"/>
    <w:lvl w:ilvl="0" w:tplc="40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7">
    <w:nsid w:val="20DE0FCE"/>
    <w:multiLevelType w:val="hybridMultilevel"/>
    <w:tmpl w:val="295874D0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27F75F05"/>
    <w:multiLevelType w:val="hybridMultilevel"/>
    <w:tmpl w:val="FFBC7FE0"/>
    <w:lvl w:ilvl="0" w:tplc="40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9">
    <w:nsid w:val="294D2886"/>
    <w:multiLevelType w:val="hybridMultilevel"/>
    <w:tmpl w:val="BC4E7A60"/>
    <w:lvl w:ilvl="0" w:tplc="4009000B">
      <w:start w:val="1"/>
      <w:numFmt w:val="bullet"/>
      <w:lvlText w:val=""/>
      <w:lvlJc w:val="left"/>
      <w:pPr>
        <w:ind w:left="17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0">
    <w:nsid w:val="2CFA3FCA"/>
    <w:multiLevelType w:val="hybridMultilevel"/>
    <w:tmpl w:val="66BA7DB2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38B7080F"/>
    <w:multiLevelType w:val="hybridMultilevel"/>
    <w:tmpl w:val="93C675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B236DEB"/>
    <w:multiLevelType w:val="hybridMultilevel"/>
    <w:tmpl w:val="5080D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42A7B"/>
    <w:multiLevelType w:val="hybridMultilevel"/>
    <w:tmpl w:val="E6283F88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4">
    <w:nsid w:val="47596DBB"/>
    <w:multiLevelType w:val="hybridMultilevel"/>
    <w:tmpl w:val="CB88A4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87D3A2F"/>
    <w:multiLevelType w:val="hybridMultilevel"/>
    <w:tmpl w:val="D1D0C59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9840831"/>
    <w:multiLevelType w:val="hybridMultilevel"/>
    <w:tmpl w:val="C9346D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9C3176"/>
    <w:multiLevelType w:val="hybridMultilevel"/>
    <w:tmpl w:val="8B12C936"/>
    <w:lvl w:ilvl="0" w:tplc="4009000B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>
    <w:nsid w:val="4DCB36C7"/>
    <w:multiLevelType w:val="hybridMultilevel"/>
    <w:tmpl w:val="C9569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410604"/>
    <w:multiLevelType w:val="hybridMultilevel"/>
    <w:tmpl w:val="834211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3E408F7"/>
    <w:multiLevelType w:val="hybridMultilevel"/>
    <w:tmpl w:val="18A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B44A1E"/>
    <w:multiLevelType w:val="hybridMultilevel"/>
    <w:tmpl w:val="3166955C"/>
    <w:lvl w:ilvl="0" w:tplc="4009000B">
      <w:start w:val="1"/>
      <w:numFmt w:val="bullet"/>
      <w:lvlText w:val=""/>
      <w:lvlJc w:val="left"/>
      <w:pPr>
        <w:ind w:left="17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2">
    <w:nsid w:val="5A3D1694"/>
    <w:multiLevelType w:val="hybridMultilevel"/>
    <w:tmpl w:val="713ED58A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>
    <w:nsid w:val="5C7F3150"/>
    <w:multiLevelType w:val="hybridMultilevel"/>
    <w:tmpl w:val="1E08835E"/>
    <w:lvl w:ilvl="0" w:tplc="40090009">
      <w:start w:val="1"/>
      <w:numFmt w:val="bullet"/>
      <w:lvlText w:val=""/>
      <w:lvlJc w:val="left"/>
      <w:pPr>
        <w:ind w:left="22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24">
    <w:nsid w:val="707E6003"/>
    <w:multiLevelType w:val="hybridMultilevel"/>
    <w:tmpl w:val="2B3ACACC"/>
    <w:lvl w:ilvl="0" w:tplc="4009000F">
      <w:start w:val="1"/>
      <w:numFmt w:val="decimal"/>
      <w:lvlText w:val="%1."/>
      <w:lvlJc w:val="left"/>
      <w:pPr>
        <w:ind w:left="4824" w:hanging="360"/>
      </w:pPr>
    </w:lvl>
    <w:lvl w:ilvl="1" w:tplc="40090019" w:tentative="1">
      <w:start w:val="1"/>
      <w:numFmt w:val="lowerLetter"/>
      <w:lvlText w:val="%2."/>
      <w:lvlJc w:val="left"/>
      <w:pPr>
        <w:ind w:left="5544" w:hanging="360"/>
      </w:pPr>
    </w:lvl>
    <w:lvl w:ilvl="2" w:tplc="4009001B" w:tentative="1">
      <w:start w:val="1"/>
      <w:numFmt w:val="lowerRoman"/>
      <w:lvlText w:val="%3."/>
      <w:lvlJc w:val="right"/>
      <w:pPr>
        <w:ind w:left="6264" w:hanging="180"/>
      </w:pPr>
    </w:lvl>
    <w:lvl w:ilvl="3" w:tplc="4009000F" w:tentative="1">
      <w:start w:val="1"/>
      <w:numFmt w:val="decimal"/>
      <w:lvlText w:val="%4."/>
      <w:lvlJc w:val="left"/>
      <w:pPr>
        <w:ind w:left="6984" w:hanging="360"/>
      </w:pPr>
    </w:lvl>
    <w:lvl w:ilvl="4" w:tplc="40090019" w:tentative="1">
      <w:start w:val="1"/>
      <w:numFmt w:val="lowerLetter"/>
      <w:lvlText w:val="%5."/>
      <w:lvlJc w:val="left"/>
      <w:pPr>
        <w:ind w:left="7704" w:hanging="360"/>
      </w:pPr>
    </w:lvl>
    <w:lvl w:ilvl="5" w:tplc="4009001B" w:tentative="1">
      <w:start w:val="1"/>
      <w:numFmt w:val="lowerRoman"/>
      <w:lvlText w:val="%6."/>
      <w:lvlJc w:val="right"/>
      <w:pPr>
        <w:ind w:left="8424" w:hanging="180"/>
      </w:pPr>
    </w:lvl>
    <w:lvl w:ilvl="6" w:tplc="4009000F" w:tentative="1">
      <w:start w:val="1"/>
      <w:numFmt w:val="decimal"/>
      <w:lvlText w:val="%7."/>
      <w:lvlJc w:val="left"/>
      <w:pPr>
        <w:ind w:left="9144" w:hanging="360"/>
      </w:pPr>
    </w:lvl>
    <w:lvl w:ilvl="7" w:tplc="40090019" w:tentative="1">
      <w:start w:val="1"/>
      <w:numFmt w:val="lowerLetter"/>
      <w:lvlText w:val="%8."/>
      <w:lvlJc w:val="left"/>
      <w:pPr>
        <w:ind w:left="9864" w:hanging="360"/>
      </w:pPr>
    </w:lvl>
    <w:lvl w:ilvl="8" w:tplc="4009001B" w:tentative="1">
      <w:start w:val="1"/>
      <w:numFmt w:val="lowerRoman"/>
      <w:lvlText w:val="%9."/>
      <w:lvlJc w:val="right"/>
      <w:pPr>
        <w:ind w:left="10584" w:hanging="180"/>
      </w:pPr>
    </w:lvl>
  </w:abstractNum>
  <w:abstractNum w:abstractNumId="25">
    <w:nsid w:val="7FEF5821"/>
    <w:multiLevelType w:val="hybridMultilevel"/>
    <w:tmpl w:val="448AB1CA"/>
    <w:lvl w:ilvl="0" w:tplc="40090009">
      <w:start w:val="1"/>
      <w:numFmt w:val="bullet"/>
      <w:lvlText w:val=""/>
      <w:lvlJc w:val="left"/>
      <w:pPr>
        <w:ind w:left="12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0"/>
  </w:num>
  <w:num w:numId="4">
    <w:abstractNumId w:val="16"/>
  </w:num>
  <w:num w:numId="5">
    <w:abstractNumId w:val="12"/>
  </w:num>
  <w:num w:numId="6">
    <w:abstractNumId w:val="18"/>
  </w:num>
  <w:num w:numId="7">
    <w:abstractNumId w:val="3"/>
  </w:num>
  <w:num w:numId="8">
    <w:abstractNumId w:val="1"/>
  </w:num>
  <w:num w:numId="9">
    <w:abstractNumId w:val="4"/>
  </w:num>
  <w:num w:numId="10">
    <w:abstractNumId w:val="14"/>
  </w:num>
  <w:num w:numId="11">
    <w:abstractNumId w:val="10"/>
  </w:num>
  <w:num w:numId="12">
    <w:abstractNumId w:val="15"/>
  </w:num>
  <w:num w:numId="13">
    <w:abstractNumId w:val="7"/>
  </w:num>
  <w:num w:numId="14">
    <w:abstractNumId w:val="13"/>
  </w:num>
  <w:num w:numId="15">
    <w:abstractNumId w:val="22"/>
  </w:num>
  <w:num w:numId="16">
    <w:abstractNumId w:val="24"/>
  </w:num>
  <w:num w:numId="17">
    <w:abstractNumId w:val="21"/>
  </w:num>
  <w:num w:numId="18">
    <w:abstractNumId w:val="19"/>
  </w:num>
  <w:num w:numId="19">
    <w:abstractNumId w:val="9"/>
  </w:num>
  <w:num w:numId="20">
    <w:abstractNumId w:val="23"/>
  </w:num>
  <w:num w:numId="21">
    <w:abstractNumId w:val="25"/>
  </w:num>
  <w:num w:numId="22">
    <w:abstractNumId w:val="6"/>
  </w:num>
  <w:num w:numId="23">
    <w:abstractNumId w:val="2"/>
  </w:num>
  <w:num w:numId="24">
    <w:abstractNumId w:val="8"/>
  </w:num>
  <w:num w:numId="25">
    <w:abstractNumId w:val="5"/>
  </w:num>
  <w:num w:numId="26">
    <w:abstractNumId w:val="19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3C2390"/>
    <w:rsid w:val="00014AA7"/>
    <w:rsid w:val="00053C72"/>
    <w:rsid w:val="000F409B"/>
    <w:rsid w:val="00191EDA"/>
    <w:rsid w:val="002441B0"/>
    <w:rsid w:val="003C2390"/>
    <w:rsid w:val="00402D35"/>
    <w:rsid w:val="00413776"/>
    <w:rsid w:val="00471E5E"/>
    <w:rsid w:val="00502003"/>
    <w:rsid w:val="005041B1"/>
    <w:rsid w:val="00541DBA"/>
    <w:rsid w:val="006F7486"/>
    <w:rsid w:val="00B21454"/>
    <w:rsid w:val="00C76E8E"/>
    <w:rsid w:val="00E508FB"/>
    <w:rsid w:val="00E609AA"/>
    <w:rsid w:val="00E71412"/>
    <w:rsid w:val="00E80363"/>
    <w:rsid w:val="00E852DE"/>
    <w:rsid w:val="00F13780"/>
    <w:rsid w:val="00FA2B15"/>
    <w:rsid w:val="00FB5680"/>
    <w:rsid w:val="00FC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73B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unhideWhenUsed/>
    <w:rsid w:val="0050200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0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unhideWhenUsed/>
    <w:rsid w:val="0050200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0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1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WindowsApps\Microsoft.Office.Desktop.Word_16051.11929.20254.0_x86__8wekyb3d8bbw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A01"/>
    <w:rsid w:val="00012736"/>
    <w:rsid w:val="002C2A01"/>
    <w:rsid w:val="002E6FA3"/>
    <w:rsid w:val="003C5FE2"/>
    <w:rsid w:val="0049637D"/>
    <w:rsid w:val="0058494F"/>
    <w:rsid w:val="005D130A"/>
    <w:rsid w:val="00603D82"/>
    <w:rsid w:val="007B5253"/>
    <w:rsid w:val="008E3D2F"/>
    <w:rsid w:val="00AF0D49"/>
    <w:rsid w:val="00B841EC"/>
    <w:rsid w:val="00BE338B"/>
    <w:rsid w:val="00C65E6A"/>
    <w:rsid w:val="00CF27CD"/>
    <w:rsid w:val="00CF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FA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F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                                  PROPERTY WEBSITE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17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2020-02-21T19:01:00Z</dcterms:created>
  <dcterms:modified xsi:type="dcterms:W3CDTF">2020-02-23T15:25:00Z</dcterms:modified>
</cp:coreProperties>
</file>